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47F36" w14:textId="77777777" w:rsidR="00C82D87" w:rsidRDefault="00C6597D">
      <w:pPr>
        <w:pStyle w:val="Title"/>
      </w:pPr>
      <w:r>
        <w:t>1. Aloitustehtävä</w:t>
      </w:r>
    </w:p>
    <w:p w14:paraId="6A747F37" w14:textId="77777777" w:rsidR="00C82D87" w:rsidRDefault="00C6597D">
      <w:r>
        <w:t>Käsittelen tässä tehtävässä kahta artikkelia. Ensimmäinen artikkeli on Sidorova, A., Evangelopoulos, N., Valacich, J. S., &amp; Ramakrishnan, T., kirjoittama artikkeli “</w:t>
      </w:r>
      <w:r>
        <w:rPr>
          <w:i/>
          <w:iCs/>
        </w:rPr>
        <w:t xml:space="preserve">Uncovering the Intellectual Core of the </w:t>
      </w:r>
      <w:r>
        <w:rPr>
          <w:i/>
          <w:iCs/>
        </w:rPr>
        <w:t>Information Systems Discipline”</w:t>
      </w:r>
      <w:r>
        <w:t xml:space="preserve">, joka on julkaistu MIS Quarterly -julkaisussa vuonna 2008. Toinen artikkeli on Baskerville, R. L., &amp; Myers, M. D. kirjoittama artikkeli </w:t>
      </w:r>
      <w:r>
        <w:rPr>
          <w:i/>
          <w:iCs/>
        </w:rPr>
        <w:t>”Information systems as a reference discipline”</w:t>
      </w:r>
      <w:r>
        <w:t>, joka on julkaistu MIS Quarterly -julkai</w:t>
      </w:r>
      <w:r>
        <w:t>sussa vuonna 2002.</w:t>
      </w:r>
    </w:p>
    <w:p w14:paraId="6A747F38" w14:textId="77777777" w:rsidR="00C82D87" w:rsidRDefault="00C6597D">
      <w:r>
        <w:t>Ensimmäisessä artikkelissa Sidorova et. al. käsittelevät tietojärjestelmätieteen tieteenalan identiteettiä, sidosryhmien kautta koettua identiteettiä ja identiteetin muodostumista. Sidorova et. al. esittävät, että tietojärjestelmätieteen</w:t>
      </w:r>
      <w:r>
        <w:t xml:space="preserve"> tieteenalalla on tarve määritellä itsensä ja, että tämä identiteetti muodostuu sekä tieteenharjoittajien kiinnostusten, mahdollisuuksien ja tutkimuslaitoksilta tulevan ulkoisen paineen lisäksi myös muista ulkoisista tekijöistä kuten ulkoisten sidosryhmien</w:t>
      </w:r>
      <w:r>
        <w:t xml:space="preserve"> tuesta, rahoituksesta ja heidän tarpeistansa. Hyödyntämällä piilevää semanttista analyysiä he analysoivat suurimpia tietojärjestelmätieteen julkaisijoiden artikkeleiden tiivistelmiä. Painotussanojen kontekstiyhteyksiä tutkimalla, he muodostivat käsityksen</w:t>
      </w:r>
      <w:r>
        <w:t>, millaista tietojärjestelmätieteen diskurssi on ja millaisessa ympäristössä nämä tutkimukset ovat tehty.</w:t>
      </w:r>
    </w:p>
    <w:p w14:paraId="6A747F39" w14:textId="77777777" w:rsidR="00C82D87" w:rsidRDefault="00C82D87"/>
    <w:p w14:paraId="6A747F3A" w14:textId="77777777" w:rsidR="00C82D87" w:rsidRDefault="00C6597D">
      <w:r>
        <w:t>Mikä on artikkelin näkemys tietojärjestelmätieteestä?</w:t>
      </w:r>
    </w:p>
    <w:p w14:paraId="6A747F3B" w14:textId="77777777" w:rsidR="00C82D87" w:rsidRDefault="00C6597D">
      <w:r>
        <w:t>Mikä on artikkelin näkemys tietojärjestelmätieteen tutkimuksesta?</w:t>
      </w:r>
    </w:p>
    <w:p w14:paraId="6A747F3C" w14:textId="77777777" w:rsidR="00C82D87" w:rsidRDefault="00C6597D">
      <w:r>
        <w:t>Minkälaista hyötyä artikkelis</w:t>
      </w:r>
      <w:r>
        <w:t>ta on?</w:t>
      </w:r>
    </w:p>
    <w:p w14:paraId="6A747F3D" w14:textId="77777777" w:rsidR="00C82D87" w:rsidRDefault="00C6597D">
      <w:r>
        <w:t xml:space="preserve">Lopuksi vertaa artikkeleita keskenään. </w:t>
      </w:r>
    </w:p>
    <w:p w14:paraId="6A747F3E" w14:textId="77777777" w:rsidR="00C82D87" w:rsidRDefault="00C6597D">
      <w:r>
        <w:t>Mieti, miten ne täydentävät toisiaan ja miten ne eroavat näkökulmiltaan.</w:t>
      </w:r>
    </w:p>
    <w:sectPr w:rsidR="00C82D87">
      <w:headerReference w:type="default" r:id="rId6"/>
      <w:pgSz w:w="11906" w:h="16838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747F3A" w14:textId="77777777" w:rsidR="00000000" w:rsidRDefault="00C6597D">
      <w:pPr>
        <w:spacing w:after="0" w:line="240" w:lineRule="auto"/>
      </w:pPr>
      <w:r>
        <w:separator/>
      </w:r>
    </w:p>
  </w:endnote>
  <w:endnote w:type="continuationSeparator" w:id="0">
    <w:p w14:paraId="6A747F3C" w14:textId="77777777" w:rsidR="00000000" w:rsidRDefault="00C659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747F36" w14:textId="77777777" w:rsidR="00000000" w:rsidRDefault="00C6597D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6A747F38" w14:textId="77777777" w:rsidR="00000000" w:rsidRDefault="00C659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747F3E" w14:textId="77777777" w:rsidR="003978D9" w:rsidRDefault="00C6597D">
    <w:r>
      <w:t xml:space="preserve">Sami Mäkelä, </w:t>
    </w:r>
    <w:hyperlink r:id="rId1" w:history="1">
      <w:r>
        <w:rPr>
          <w:rStyle w:val="Hyperlink"/>
        </w:rPr>
        <w:t>sami.j.singh@student.jyu.fi</w:t>
      </w:r>
    </w:hyperlink>
    <w:r>
      <w:t xml:space="preserve"> - TJTA-365-22-2 Aloitustehtävä</w:t>
    </w:r>
  </w:p>
  <w:p w14:paraId="6A747F3F" w14:textId="77777777" w:rsidR="003978D9" w:rsidRDefault="00C6597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C82D87"/>
    <w:rsid w:val="00C6597D"/>
    <w:rsid w:val="00C82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47F36"/>
  <w15:docId w15:val="{D42D4A76-4AE4-4702-9B94-DCFBA94F5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en-GB" w:eastAsia="en-US" w:bidi="ar-SA"/>
      </w:rPr>
    </w:rPrDefault>
    <w:pPrDefault>
      <w:pPr>
        <w:autoSpaceDN w:val="0"/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ascii="Times New Roman" w:hAnsi="Times New Roman"/>
      <w:sz w:val="24"/>
      <w:szCs w:val="24"/>
      <w:lang w:val="fi-F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</w:style>
  <w:style w:type="paragraph" w:styleId="Footer">
    <w:name w:val="footer"/>
    <w:basedOn w:val="Normal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</w:style>
  <w:style w:type="character" w:styleId="Hyperlink">
    <w:name w:val="Hyperlink"/>
    <w:basedOn w:val="DefaultParagraphFont"/>
    <w:rPr>
      <w:color w:val="0563C1"/>
      <w:u w:val="single"/>
    </w:rPr>
  </w:style>
  <w:style w:type="character" w:styleId="UnresolvedMention">
    <w:name w:val="Unresolved Mention"/>
    <w:basedOn w:val="DefaultParagraphFont"/>
    <w:rPr>
      <w:color w:val="605E5C"/>
      <w:shd w:val="clear" w:color="auto" w:fill="E1DFDD"/>
    </w:rPr>
  </w:style>
  <w:style w:type="paragraph" w:styleId="Title">
    <w:name w:val="Title"/>
    <w:basedOn w:val="Normal"/>
    <w:next w:val="Normal"/>
    <w:uiPriority w:val="10"/>
    <w:qFormat/>
    <w:pPr>
      <w:spacing w:before="240" w:after="240" w:line="240" w:lineRule="auto"/>
      <w:contextualSpacing/>
    </w:pPr>
    <w:rPr>
      <w:rFonts w:eastAsia="Times New Roman"/>
      <w:spacing w:val="-10"/>
      <w:kern w:val="3"/>
      <w:sz w:val="56"/>
      <w:szCs w:val="56"/>
    </w:rPr>
  </w:style>
  <w:style w:type="character" w:customStyle="1" w:styleId="TitleChar">
    <w:name w:val="Title Char"/>
    <w:basedOn w:val="DefaultParagraphFont"/>
    <w:rPr>
      <w:rFonts w:ascii="Times New Roman" w:eastAsia="Times New Roman" w:hAnsi="Times New Roman" w:cs="Times New Roman"/>
      <w:spacing w:val="-10"/>
      <w:kern w:val="3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sami.j.singh@student.jyu.fi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178</Words>
  <Characters>1445</Characters>
  <Application>Microsoft Office Word</Application>
  <DocSecurity>0</DocSecurity>
  <Lines>12</Lines>
  <Paragraphs>3</Paragraphs>
  <ScaleCrop>false</ScaleCrop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Mäkelä Sami</dc:creator>
  <dc:description/>
  <cp:lastModifiedBy>Mäkelä Sami</cp:lastModifiedBy>
  <cp:revision>2</cp:revision>
  <dcterms:created xsi:type="dcterms:W3CDTF">2022-09-25T22:31:00Z</dcterms:created>
  <dcterms:modified xsi:type="dcterms:W3CDTF">2022-09-25T22:31:00Z</dcterms:modified>
</cp:coreProperties>
</file>